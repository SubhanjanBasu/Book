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57E78" w:rsidTr="00B946F2">
        <w:trPr>
          <w:trHeight w:val="7110"/>
        </w:trPr>
        <w:tc>
          <w:tcPr>
            <w:tcW w:w="8856" w:type="dxa"/>
          </w:tcPr>
          <w:p w:rsidR="00E57E78" w:rsidRPr="002F76B6" w:rsidRDefault="00E57E78" w:rsidP="00E57E78">
            <w:pPr>
              <w:pStyle w:val="Title"/>
              <w:rPr>
                <w:b/>
                <w:sz w:val="56"/>
                <w:szCs w:val="56"/>
              </w:rPr>
            </w:pPr>
            <w:r w:rsidRPr="002F76B6">
              <w:rPr>
                <w:b/>
                <w:sz w:val="56"/>
                <w:szCs w:val="56"/>
              </w:rPr>
              <w:t>“</w:t>
            </w:r>
            <w:r w:rsidR="002F76B6" w:rsidRPr="002F76B6">
              <w:rPr>
                <w:b/>
                <w:sz w:val="56"/>
                <w:szCs w:val="56"/>
              </w:rPr>
              <w:t>Buk-pocket</w:t>
            </w:r>
            <w:r w:rsidRPr="002F76B6">
              <w:rPr>
                <w:b/>
                <w:sz w:val="56"/>
                <w:szCs w:val="56"/>
              </w:rPr>
              <w:t>”</w:t>
            </w:r>
          </w:p>
          <w:p w:rsidR="00E57E78" w:rsidRDefault="0001418C" w:rsidP="00E57E78">
            <w:pPr>
              <w:pStyle w:val="Author"/>
            </w:pPr>
            <w:r>
              <w:t>B</w:t>
            </w:r>
            <w:r w:rsidR="00E57E78">
              <w:t>y</w:t>
            </w:r>
          </w:p>
          <w:p w:rsidR="00E57E78" w:rsidRPr="002F76B6" w:rsidRDefault="002F76B6" w:rsidP="002F76B6">
            <w:pPr>
              <w:pStyle w:val="Author"/>
              <w:rPr>
                <w:sz w:val="32"/>
                <w:szCs w:val="32"/>
              </w:rPr>
            </w:pPr>
            <w:r w:rsidRPr="002F76B6">
              <w:rPr>
                <w:sz w:val="32"/>
                <w:szCs w:val="32"/>
              </w:rPr>
              <w:t xml:space="preserve">Subhanjan Basu </w:t>
            </w:r>
          </w:p>
        </w:tc>
      </w:tr>
      <w:tr w:rsidR="00E57E78" w:rsidTr="00B946F2">
        <w:trPr>
          <w:trHeight w:val="5580"/>
        </w:trPr>
        <w:tc>
          <w:tcPr>
            <w:tcW w:w="8856" w:type="dxa"/>
            <w:vAlign w:val="bottom"/>
          </w:tcPr>
          <w:p w:rsidR="00E57E78" w:rsidRDefault="003C3F96" w:rsidP="00E57E78">
            <w:pPr>
              <w:pStyle w:val="Address"/>
            </w:pPr>
            <w:r>
              <w:t>3</w:t>
            </w:r>
            <w:r>
              <w:rPr>
                <w:vertAlign w:val="superscript"/>
              </w:rPr>
              <w:t>rd</w:t>
            </w:r>
            <w:r w:rsidR="002F76B6">
              <w:t xml:space="preserve"> draft </w:t>
            </w:r>
          </w:p>
          <w:p w:rsidR="00E57E78" w:rsidRDefault="00D518B6" w:rsidP="00E57E78">
            <w:pPr>
              <w:pStyle w:val="Address"/>
            </w:pPr>
            <w:r>
              <w:t>07</w:t>
            </w:r>
            <w:r w:rsidR="002F76B6">
              <w:t>-</w:t>
            </w:r>
            <w:r>
              <w:t>12</w:t>
            </w:r>
            <w:r w:rsidR="002F76B6">
              <w:t>-2017</w:t>
            </w:r>
          </w:p>
          <w:p w:rsidR="00E57E78" w:rsidRDefault="00E57E78" w:rsidP="00B72103">
            <w:pPr>
              <w:pStyle w:val="Address"/>
            </w:pPr>
          </w:p>
          <w:p w:rsidR="00B72103" w:rsidRDefault="00B72103" w:rsidP="002F76B6">
            <w:pPr>
              <w:pStyle w:val="Address"/>
            </w:pPr>
          </w:p>
        </w:tc>
      </w:tr>
    </w:tbl>
    <w:p w:rsidR="005408F6" w:rsidRDefault="002B6EA1" w:rsidP="002B6EA1">
      <w:pPr>
        <w:pStyle w:val="TRANSIN"/>
      </w:pPr>
      <w:r>
        <w:br w:type="page"/>
      </w:r>
      <w:r w:rsidR="00794739">
        <w:lastRenderedPageBreak/>
        <w:t>FAde In:</w:t>
      </w:r>
    </w:p>
    <w:p w:rsidR="00A2565B" w:rsidRDefault="00A2565B" w:rsidP="00A2565B">
      <w:pPr>
        <w:pStyle w:val="SCENEHEADING"/>
      </w:pPr>
    </w:p>
    <w:p w:rsidR="00A2565B" w:rsidRPr="00AE1999" w:rsidRDefault="00A2565B" w:rsidP="00A2565B">
      <w:pPr>
        <w:rPr>
          <w:b/>
          <w:sz w:val="32"/>
          <w:szCs w:val="32"/>
        </w:rPr>
      </w:pPr>
      <w:r w:rsidRPr="00AE1999">
        <w:rPr>
          <w:b/>
          <w:sz w:val="32"/>
          <w:szCs w:val="32"/>
        </w:rPr>
        <w:t>Scene - 1A</w:t>
      </w:r>
    </w:p>
    <w:p w:rsidR="005408F6" w:rsidRPr="00AE1999" w:rsidRDefault="00960B70" w:rsidP="00E57E78">
      <w:pPr>
        <w:pStyle w:val="SCENEHEADING"/>
        <w:rPr>
          <w:b/>
          <w:sz w:val="32"/>
          <w:szCs w:val="32"/>
        </w:rPr>
      </w:pPr>
      <w:r w:rsidRPr="00AE1999">
        <w:rPr>
          <w:b/>
          <w:sz w:val="32"/>
          <w:szCs w:val="32"/>
        </w:rPr>
        <w:t>ext</w:t>
      </w:r>
      <w:r w:rsidR="005D422C" w:rsidRPr="00AE1999">
        <w:rPr>
          <w:b/>
          <w:sz w:val="32"/>
          <w:szCs w:val="32"/>
        </w:rPr>
        <w:t>. in front of coffe shop. day</w:t>
      </w:r>
    </w:p>
    <w:p w:rsidR="005D422C" w:rsidRDefault="005D422C" w:rsidP="005D422C"/>
    <w:p w:rsidR="005D422C" w:rsidRDefault="005D422C" w:rsidP="005D422C">
      <w:r>
        <w:t>Srish ar tonu dariye ache rastay. Ekta coffee shop er samne. Chaway dariye ache dujone. Mukho-mukhi. Srish er gaali dari. Ektu oporichonno vab. Tonu dariye samne. Edik odik dekhche. Srish ekvabe takiye ache tonur dike.</w:t>
      </w:r>
    </w:p>
    <w:p w:rsidR="005D422C" w:rsidRDefault="005D422C" w:rsidP="005D422C"/>
    <w:p w:rsidR="005D422C" w:rsidRDefault="005D422C" w:rsidP="005D422C">
      <w:pPr>
        <w:pStyle w:val="CHARACTER"/>
      </w:pPr>
      <w:r>
        <w:t>srish</w:t>
      </w:r>
    </w:p>
    <w:p w:rsidR="005D422C" w:rsidRDefault="005D422C" w:rsidP="005D422C">
      <w:pPr>
        <w:pStyle w:val="Dialogue"/>
      </w:pPr>
      <w:r>
        <w:t>So?</w:t>
      </w:r>
    </w:p>
    <w:p w:rsidR="005D422C" w:rsidRDefault="005D422C" w:rsidP="005D422C">
      <w:pPr>
        <w:pStyle w:val="CHARACTER"/>
      </w:pPr>
      <w:r>
        <w:t>tonu (ektu vebe)</w:t>
      </w:r>
    </w:p>
    <w:p w:rsidR="005D422C" w:rsidRDefault="005D422C" w:rsidP="005D422C">
      <w:pPr>
        <w:pStyle w:val="Dialogue"/>
      </w:pPr>
      <w:r>
        <w:t>Ki?</w:t>
      </w:r>
    </w:p>
    <w:p w:rsidR="005D422C" w:rsidRDefault="005D422C" w:rsidP="005D422C">
      <w:pPr>
        <w:pStyle w:val="CHARACTER"/>
      </w:pPr>
      <w:r>
        <w:t>srish (itostoto kore)</w:t>
      </w:r>
    </w:p>
    <w:p w:rsidR="005D422C" w:rsidRDefault="005D422C" w:rsidP="005D422C">
      <w:pPr>
        <w:pStyle w:val="Dialogue"/>
      </w:pPr>
      <w:r>
        <w:t>Kemon achis?</w:t>
      </w:r>
    </w:p>
    <w:p w:rsidR="005D422C" w:rsidRDefault="005D422C" w:rsidP="005D422C">
      <w:pPr>
        <w:pStyle w:val="CHARACTER"/>
      </w:pPr>
      <w:r>
        <w:t>tonu</w:t>
      </w:r>
    </w:p>
    <w:p w:rsidR="005D422C" w:rsidRDefault="005D422C" w:rsidP="005D422C">
      <w:pPr>
        <w:pStyle w:val="Dialogue"/>
      </w:pPr>
      <w:r>
        <w:t>Byas sob thik thak. Tui kemon achis?</w:t>
      </w:r>
    </w:p>
    <w:p w:rsidR="005D422C" w:rsidRDefault="005D422C" w:rsidP="005D422C">
      <w:pPr>
        <w:pStyle w:val="CHARACTER"/>
      </w:pPr>
      <w:r>
        <w:t>srish</w:t>
      </w:r>
    </w:p>
    <w:p w:rsidR="005D422C" w:rsidRDefault="005D422C" w:rsidP="005D422C">
      <w:pPr>
        <w:pStyle w:val="Dialogue"/>
      </w:pPr>
      <w:r>
        <w:t>Oi rokomi. Khub groom naki Bangalore e?</w:t>
      </w:r>
    </w:p>
    <w:p w:rsidR="005D422C" w:rsidRDefault="005D422C" w:rsidP="005D422C">
      <w:pPr>
        <w:pStyle w:val="CHARACTER"/>
      </w:pPr>
      <w:r>
        <w:t>tonu</w:t>
      </w:r>
    </w:p>
    <w:p w:rsidR="005D422C" w:rsidRDefault="005D422C" w:rsidP="005D422C">
      <w:pPr>
        <w:pStyle w:val="Dialogue"/>
      </w:pPr>
      <w:r>
        <w:t>Naa. Keno?</w:t>
      </w:r>
    </w:p>
    <w:p w:rsidR="005D422C" w:rsidRDefault="005D422C" w:rsidP="005D422C">
      <w:pPr>
        <w:pStyle w:val="CHARACTER"/>
      </w:pPr>
      <w:r>
        <w:t>srish</w:t>
      </w:r>
    </w:p>
    <w:p w:rsidR="005D422C" w:rsidRDefault="005D422C" w:rsidP="005D422C">
      <w:pPr>
        <w:pStyle w:val="Dialogue"/>
      </w:pPr>
      <w:r>
        <w:t>Tanned hoye geche skin?</w:t>
      </w:r>
    </w:p>
    <w:p w:rsidR="005D422C" w:rsidRDefault="005D422C" w:rsidP="005D422C">
      <w:pPr>
        <w:pStyle w:val="CHARACTER"/>
      </w:pPr>
      <w:r>
        <w:t>tonu</w:t>
      </w:r>
    </w:p>
    <w:p w:rsidR="005D422C" w:rsidRDefault="005D422C" w:rsidP="005D422C">
      <w:pPr>
        <w:pStyle w:val="Dialogue"/>
      </w:pPr>
      <w:r>
        <w:t xml:space="preserve">Oh! Ei goa gechilam bondhu der sathe last week. </w:t>
      </w:r>
    </w:p>
    <w:p w:rsidR="005D422C" w:rsidRDefault="005D422C" w:rsidP="005D422C">
      <w:pPr>
        <w:pStyle w:val="CHARACTER"/>
      </w:pPr>
      <w:r>
        <w:t>srish</w:t>
      </w:r>
    </w:p>
    <w:p w:rsidR="005D422C" w:rsidRDefault="005D422C" w:rsidP="005D422C">
      <w:pPr>
        <w:pStyle w:val="Dialogue"/>
      </w:pPr>
      <w:r>
        <w:t>Acha..</w:t>
      </w:r>
    </w:p>
    <w:p w:rsidR="005D422C" w:rsidRDefault="005D422C" w:rsidP="005D422C"/>
    <w:p w:rsidR="005D422C" w:rsidRDefault="005D422C" w:rsidP="005D422C">
      <w:r>
        <w:t>Awkward silence dujoner...</w:t>
      </w:r>
    </w:p>
    <w:p w:rsidR="005D422C" w:rsidRDefault="005D422C" w:rsidP="005D422C">
      <w:pPr>
        <w:pStyle w:val="CHARACTER"/>
      </w:pPr>
      <w:r>
        <w:t>tonu</w:t>
      </w:r>
    </w:p>
    <w:p w:rsidR="005D422C" w:rsidRDefault="005D422C" w:rsidP="005D422C">
      <w:pPr>
        <w:pStyle w:val="Dialogue"/>
      </w:pPr>
      <w:r>
        <w:t>Hotath message korli?</w:t>
      </w:r>
    </w:p>
    <w:p w:rsidR="005D422C" w:rsidRDefault="005D422C" w:rsidP="005D422C">
      <w:pPr>
        <w:pStyle w:val="CHARACTER"/>
      </w:pPr>
      <w:r>
        <w:t>srish</w:t>
      </w:r>
    </w:p>
    <w:p w:rsidR="005D422C" w:rsidRDefault="005D422C" w:rsidP="005D422C">
      <w:pPr>
        <w:pStyle w:val="Dialogue"/>
      </w:pPr>
      <w:r>
        <w:t xml:space="preserve">Dekhlam facebook e tui esechis. Tai vablam </w:t>
      </w:r>
      <w:r w:rsidR="005B1D02">
        <w:t xml:space="preserve">ekbar dekha kori... </w:t>
      </w:r>
    </w:p>
    <w:p w:rsidR="005B1D02" w:rsidRDefault="005B1D02" w:rsidP="005B1D02">
      <w:pPr>
        <w:pStyle w:val="CHARACTER"/>
      </w:pPr>
      <w:r>
        <w:t>tonu</w:t>
      </w:r>
    </w:p>
    <w:p w:rsidR="005B1D02" w:rsidRDefault="005B1D02" w:rsidP="005B1D02">
      <w:pPr>
        <w:pStyle w:val="Dialogue"/>
      </w:pPr>
      <w:r>
        <w:t>Achha. Onek din holo nah?</w:t>
      </w:r>
    </w:p>
    <w:p w:rsidR="005B1D02" w:rsidRDefault="005B1D02" w:rsidP="005B1D02">
      <w:pPr>
        <w:pStyle w:val="CHARACTER"/>
      </w:pPr>
      <w:r>
        <w:t>srish</w:t>
      </w:r>
    </w:p>
    <w:p w:rsidR="005B1D02" w:rsidRDefault="005B1D02" w:rsidP="005B1D02">
      <w:pPr>
        <w:pStyle w:val="Dialogue"/>
      </w:pPr>
      <w:r>
        <w:t>Hum almost 3 bochor.</w:t>
      </w:r>
    </w:p>
    <w:p w:rsidR="005B1D02" w:rsidRDefault="005B1D02" w:rsidP="005B1D02">
      <w:pPr>
        <w:pStyle w:val="CHARACTER"/>
      </w:pPr>
      <w:r>
        <w:t>tonu (ektu vebe)</w:t>
      </w:r>
    </w:p>
    <w:p w:rsidR="005B1D02" w:rsidRDefault="005B1D02" w:rsidP="005B1D02">
      <w:pPr>
        <w:pStyle w:val="Dialogue"/>
      </w:pPr>
      <w:r>
        <w:t>3 bochor 7-8 masher majhamajhi.</w:t>
      </w:r>
    </w:p>
    <w:p w:rsidR="005B1D02" w:rsidRDefault="005B1D02" w:rsidP="005B1D02"/>
    <w:p w:rsidR="005B1D02" w:rsidRDefault="005B1D02" w:rsidP="005B1D02">
      <w:r>
        <w:t>Srish hashe.</w:t>
      </w:r>
    </w:p>
    <w:p w:rsidR="005B1D02" w:rsidRDefault="005B1D02" w:rsidP="005B1D02"/>
    <w:p w:rsidR="005B1D02" w:rsidRDefault="005B1D02" w:rsidP="005B1D02">
      <w:pPr>
        <w:pStyle w:val="CHARACTER"/>
      </w:pPr>
      <w:r>
        <w:t>srish</w:t>
      </w:r>
    </w:p>
    <w:p w:rsidR="005B1D02" w:rsidRDefault="005B1D02" w:rsidP="005B1D02">
      <w:pPr>
        <w:pStyle w:val="Dialogue"/>
      </w:pPr>
      <w:r>
        <w:t>Kichu kotha chilo tor sathe.</w:t>
      </w:r>
    </w:p>
    <w:p w:rsidR="005B1D02" w:rsidRDefault="005B1D02" w:rsidP="005B1D02">
      <w:pPr>
        <w:pStyle w:val="CHARACTER"/>
      </w:pPr>
      <w:r>
        <w:t>tonu</w:t>
      </w:r>
    </w:p>
    <w:p w:rsidR="005B1D02" w:rsidRDefault="005B1D02" w:rsidP="005B1D02">
      <w:pPr>
        <w:pStyle w:val="Dialogue"/>
      </w:pPr>
      <w:r>
        <w:t>Ki bol nah.</w:t>
      </w:r>
    </w:p>
    <w:p w:rsidR="005B1D02" w:rsidRDefault="005B1D02" w:rsidP="005B1D02">
      <w:pPr>
        <w:pStyle w:val="CHARACTER"/>
      </w:pPr>
      <w:r>
        <w:t>srish</w:t>
      </w:r>
    </w:p>
    <w:p w:rsidR="005B1D02" w:rsidRDefault="005B1D02" w:rsidP="005B1D02">
      <w:pPr>
        <w:pStyle w:val="Dialogue"/>
      </w:pPr>
      <w:r>
        <w:t>Asole ami bolchilam,ar ekta chance deowa jay nah?</w:t>
      </w:r>
    </w:p>
    <w:p w:rsidR="005B1D02" w:rsidRDefault="005B1D02" w:rsidP="005B1D02">
      <w:pPr>
        <w:pStyle w:val="CHARACTER"/>
      </w:pPr>
      <w:r>
        <w:t>tonu (khanikhon chup theke)</w:t>
      </w:r>
    </w:p>
    <w:p w:rsidR="005B1D02" w:rsidRDefault="005B1D02" w:rsidP="005B1D02">
      <w:pPr>
        <w:pStyle w:val="Dialogue"/>
      </w:pPr>
      <w:r>
        <w:t xml:space="preserve">Listen srish. Onek din holo and amra dujon ekhon dujoner theke onek dure thaki. Life style o puro change hoye geche. Oi chotto chotto ‘amader jinish’ gulo ar baki nei. </w:t>
      </w:r>
    </w:p>
    <w:p w:rsidR="005B1D02" w:rsidRDefault="005B1D02" w:rsidP="005B1D02">
      <w:pPr>
        <w:pStyle w:val="CHARACTER"/>
      </w:pPr>
      <w:r>
        <w:t>srish</w:t>
      </w:r>
    </w:p>
    <w:p w:rsidR="005B1D02" w:rsidRDefault="005B1D02" w:rsidP="005B1D02">
      <w:pPr>
        <w:pStyle w:val="Dialogue"/>
      </w:pPr>
      <w:r>
        <w:t>Amader jinish?</w:t>
      </w:r>
    </w:p>
    <w:p w:rsidR="005B1D02" w:rsidRDefault="005B1D02" w:rsidP="005B1D02">
      <w:pPr>
        <w:pStyle w:val="CHARACTER"/>
      </w:pPr>
    </w:p>
    <w:p w:rsidR="005B1D02" w:rsidRDefault="005B1D02" w:rsidP="005B1D02">
      <w:pPr>
        <w:pStyle w:val="CHARACTER"/>
      </w:pPr>
      <w:r>
        <w:t>tonu</w:t>
      </w:r>
    </w:p>
    <w:p w:rsidR="005B1D02" w:rsidRDefault="005B1D02" w:rsidP="005B1D02">
      <w:pPr>
        <w:pStyle w:val="Dialogue"/>
      </w:pPr>
      <w:r>
        <w:t xml:space="preserve">Oi amader byapar gulo.. jegulo sudhui amader chilo.. chaa er dokane date kora, tor shirt e mukh mocha, tor juto ami ar amar juto tui pore hata, amar chuler clip diye toke khimche deoya.. ei byapar gulo. Jegulo ar sob relation er motoi amader nijeder chilo. Unique. Segulo ar mone hoy phire asbe na. tui onek palte gechili. </w:t>
      </w:r>
    </w:p>
    <w:p w:rsidR="005B1D02" w:rsidRDefault="005B1D02" w:rsidP="005B1D02">
      <w:pPr>
        <w:pStyle w:val="CHARACTER"/>
      </w:pPr>
      <w:r>
        <w:t>srish</w:t>
      </w:r>
    </w:p>
    <w:p w:rsidR="00960B70" w:rsidRDefault="005B1D02" w:rsidP="00960B70">
      <w:pPr>
        <w:pStyle w:val="Dialogue"/>
      </w:pPr>
      <w:r>
        <w:t xml:space="preserve">Bhul </w:t>
      </w:r>
      <w:r w:rsidR="00960B70">
        <w:t xml:space="preserve">bujhchis amay. Ota ekta baje time phase cholchilo but I never changed for you. Oi chotto chotto jinish gulor jonye ami tarpor onek chesta koreo move korte parini. </w:t>
      </w:r>
    </w:p>
    <w:p w:rsidR="00960B70" w:rsidRDefault="00960B70" w:rsidP="00960B70">
      <w:pPr>
        <w:pStyle w:val="CHARACTER"/>
      </w:pPr>
      <w:r>
        <w:t>tonu</w:t>
      </w:r>
    </w:p>
    <w:p w:rsidR="00960B70" w:rsidRDefault="00960B70" w:rsidP="00960B70">
      <w:pPr>
        <w:pStyle w:val="Dialogue"/>
      </w:pPr>
      <w:r>
        <w:t>Naa re. oi byapar gulo kei ami eto miss kori ar valobasi je abar shuru kore dhakka khete chaina. Ar sobcheye boro kotha...</w:t>
      </w:r>
    </w:p>
    <w:p w:rsidR="00960B70" w:rsidRDefault="00960B70" w:rsidP="00960B70">
      <w:pPr>
        <w:pStyle w:val="CHARACTER"/>
      </w:pPr>
      <w:r>
        <w:t>srish</w:t>
      </w:r>
    </w:p>
    <w:p w:rsidR="00960B70" w:rsidRDefault="00960B70" w:rsidP="00960B70">
      <w:pPr>
        <w:pStyle w:val="Dialogue"/>
      </w:pPr>
      <w:r>
        <w:t>Ki?</w:t>
      </w:r>
    </w:p>
    <w:p w:rsidR="00960B70" w:rsidRDefault="00960B70" w:rsidP="00960B70">
      <w:pPr>
        <w:pStyle w:val="CHARACTER"/>
      </w:pPr>
      <w:r>
        <w:t>tonu</w:t>
      </w:r>
    </w:p>
    <w:p w:rsidR="00960B70" w:rsidRDefault="00960B70" w:rsidP="00960B70">
      <w:pPr>
        <w:pStyle w:val="Dialogue"/>
      </w:pPr>
      <w:r>
        <w:t>Tor oi...</w:t>
      </w:r>
    </w:p>
    <w:p w:rsidR="00960B70" w:rsidRDefault="00960B70" w:rsidP="00960B70">
      <w:pPr>
        <w:pStyle w:val="Dialogue"/>
      </w:pPr>
    </w:p>
    <w:p w:rsidR="00960B70" w:rsidRDefault="00960B70" w:rsidP="00960B70">
      <w:r>
        <w:t>Tonur phone ring howa shuru kore.</w:t>
      </w:r>
    </w:p>
    <w:p w:rsidR="00960B70" w:rsidRDefault="00960B70" w:rsidP="00960B70"/>
    <w:p w:rsidR="00960B70" w:rsidRDefault="00960B70" w:rsidP="00960B70">
      <w:pPr>
        <w:pStyle w:val="TRANSOUT"/>
      </w:pPr>
      <w:r>
        <w:t>cut</w:t>
      </w:r>
    </w:p>
    <w:p w:rsidR="00960B70" w:rsidRDefault="00960B70" w:rsidP="00960B70">
      <w:pPr>
        <w:pStyle w:val="SCENEHEADING"/>
      </w:pPr>
    </w:p>
    <w:p w:rsidR="00960B70" w:rsidRDefault="00960B70" w:rsidP="00960B70">
      <w:pPr>
        <w:pStyle w:val="SCENEHEADING"/>
      </w:pPr>
    </w:p>
    <w:p w:rsidR="00892AF6" w:rsidRDefault="00892AF6" w:rsidP="00892AF6">
      <w:pPr>
        <w:rPr>
          <w:caps/>
          <w:color w:val="632423" w:themeColor="accent2" w:themeShade="80"/>
        </w:rPr>
      </w:pPr>
    </w:p>
    <w:p w:rsidR="003C3F96" w:rsidRDefault="003C3F96" w:rsidP="00892AF6"/>
    <w:p w:rsidR="00892AF6" w:rsidRDefault="00892AF6" w:rsidP="00892AF6">
      <w:pPr>
        <w:rPr>
          <w:b/>
          <w:sz w:val="32"/>
          <w:szCs w:val="32"/>
        </w:rPr>
      </w:pPr>
    </w:p>
    <w:p w:rsidR="00892AF6" w:rsidRPr="00AE1999" w:rsidRDefault="00892AF6" w:rsidP="00892AF6">
      <w:pPr>
        <w:rPr>
          <w:b/>
          <w:sz w:val="32"/>
          <w:szCs w:val="32"/>
        </w:rPr>
      </w:pPr>
      <w:r w:rsidRPr="00AE1999">
        <w:rPr>
          <w:b/>
          <w:sz w:val="32"/>
          <w:szCs w:val="32"/>
        </w:rPr>
        <w:lastRenderedPageBreak/>
        <w:t xml:space="preserve">Scene </w:t>
      </w:r>
      <w:r>
        <w:rPr>
          <w:b/>
          <w:sz w:val="32"/>
          <w:szCs w:val="32"/>
        </w:rPr>
        <w:t>- 3</w:t>
      </w:r>
    </w:p>
    <w:p w:rsidR="00892AF6" w:rsidRPr="00AE1999" w:rsidRDefault="00892AF6" w:rsidP="00892AF6">
      <w:pPr>
        <w:pStyle w:val="SCENEHEADING"/>
        <w:rPr>
          <w:b/>
          <w:sz w:val="32"/>
          <w:szCs w:val="32"/>
        </w:rPr>
      </w:pPr>
      <w:r w:rsidRPr="00AE1999">
        <w:rPr>
          <w:b/>
          <w:sz w:val="32"/>
          <w:szCs w:val="32"/>
        </w:rPr>
        <w:t xml:space="preserve">ext. </w:t>
      </w:r>
      <w:r>
        <w:rPr>
          <w:b/>
          <w:sz w:val="32"/>
          <w:szCs w:val="32"/>
        </w:rPr>
        <w:t>Gariahat</w:t>
      </w:r>
      <w:r w:rsidRPr="00AE1999">
        <w:rPr>
          <w:b/>
          <w:sz w:val="32"/>
          <w:szCs w:val="32"/>
        </w:rPr>
        <w:t>. day</w:t>
      </w:r>
    </w:p>
    <w:p w:rsidR="00892AF6" w:rsidRPr="00892AF6" w:rsidRDefault="00892AF6" w:rsidP="00892AF6"/>
    <w:p w:rsidR="00C43A68" w:rsidRPr="00C43A68" w:rsidRDefault="00C43A68" w:rsidP="00892AF6">
      <w:pPr>
        <w:pStyle w:val="CHARACTER"/>
      </w:pPr>
    </w:p>
    <w:p w:rsidR="00960B70" w:rsidRDefault="003C3F96" w:rsidP="00960B70">
      <w:r>
        <w:t>(</w:t>
      </w:r>
      <w:r w:rsidR="0037560F">
        <w:t>onno color)</w:t>
      </w:r>
      <w:r w:rsidR="00892AF6">
        <w:t xml:space="preserve">Tonu, </w:t>
      </w:r>
      <w:r w:rsidR="00960B70">
        <w:t>srish er pocket ei rakhe phone ta.</w:t>
      </w:r>
      <w:r w:rsidR="00892AF6">
        <w:t xml:space="preserve"> Dujoner hasi hasi mukh</w:t>
      </w:r>
    </w:p>
    <w:p w:rsidR="00960B70" w:rsidRDefault="00960B70" w:rsidP="00960B70"/>
    <w:p w:rsidR="00960B70" w:rsidRDefault="00960B70" w:rsidP="00960B70">
      <w:pPr>
        <w:pStyle w:val="CHARACTER"/>
      </w:pPr>
      <w:r>
        <w:t>srish</w:t>
      </w:r>
    </w:p>
    <w:p w:rsidR="00960B70" w:rsidRDefault="00960B70" w:rsidP="00960B70">
      <w:pPr>
        <w:pStyle w:val="Dialogue"/>
      </w:pPr>
      <w:r>
        <w:t>Abar keno rakhchis?</w:t>
      </w:r>
    </w:p>
    <w:p w:rsidR="00960B70" w:rsidRDefault="00960B70" w:rsidP="00960B70">
      <w:pPr>
        <w:pStyle w:val="CHARACTER"/>
      </w:pPr>
      <w:r>
        <w:t>tonu</w:t>
      </w:r>
    </w:p>
    <w:p w:rsidR="00960B70" w:rsidRDefault="00960B70" w:rsidP="00960B70">
      <w:pPr>
        <w:pStyle w:val="Dialogue"/>
      </w:pPr>
      <w:r>
        <w:t>Thak na. hater samne paowa jay.</w:t>
      </w:r>
    </w:p>
    <w:p w:rsidR="00960B70" w:rsidRDefault="00960B70" w:rsidP="00960B70"/>
    <w:p w:rsidR="00960B70" w:rsidRDefault="00960B70" w:rsidP="00960B70">
      <w:r>
        <w:t>Bolte bolte chul-e khopa badhe. Clip tao buk pocket e dhokay.</w:t>
      </w:r>
    </w:p>
    <w:p w:rsidR="00960B70" w:rsidRDefault="00960B70" w:rsidP="00960B70"/>
    <w:p w:rsidR="00960B70" w:rsidRDefault="00960B70" w:rsidP="00960B70">
      <w:pPr>
        <w:pStyle w:val="CHARACTER"/>
      </w:pPr>
    </w:p>
    <w:p w:rsidR="00960B70" w:rsidRDefault="00960B70" w:rsidP="00960B70">
      <w:pPr>
        <w:pStyle w:val="CHARACTER"/>
      </w:pPr>
      <w:r>
        <w:t>srish</w:t>
      </w:r>
    </w:p>
    <w:p w:rsidR="00960B70" w:rsidRDefault="00960B70" w:rsidP="00960B70">
      <w:pPr>
        <w:pStyle w:val="Dialogue"/>
      </w:pPr>
      <w:r>
        <w:t>Etao ei pocket ei rakhte hobe? Bag e dhukiye rakh nah.</w:t>
      </w:r>
    </w:p>
    <w:p w:rsidR="00960B70" w:rsidRDefault="00960B70" w:rsidP="00960B70">
      <w:pPr>
        <w:pStyle w:val="CHARACTER"/>
      </w:pPr>
    </w:p>
    <w:p w:rsidR="00960B70" w:rsidRDefault="00960B70" w:rsidP="00960B70">
      <w:r>
        <w:t>Bole ber kore tonu er haate dey. Tonu clip ta diye srish er hate khimche dey.</w:t>
      </w:r>
    </w:p>
    <w:p w:rsidR="00960B70" w:rsidRDefault="00960B70" w:rsidP="00960B70"/>
    <w:p w:rsidR="00960B70" w:rsidRDefault="00960B70" w:rsidP="00960B70">
      <w:pPr>
        <w:pStyle w:val="CHARACTER"/>
      </w:pPr>
      <w:r>
        <w:t>tonu (order kore)</w:t>
      </w:r>
    </w:p>
    <w:p w:rsidR="00960B70" w:rsidRDefault="00960B70" w:rsidP="00960B70">
      <w:pPr>
        <w:pStyle w:val="Dialogue"/>
      </w:pPr>
      <w:r>
        <w:t>Chup thak. Ei jayga ta amar. Ekhane sob amar jinish thakbe. Tui tor mal potro sob ber kore onno pocket e rekhe de.</w:t>
      </w:r>
    </w:p>
    <w:p w:rsidR="00960B70" w:rsidRDefault="00960B70" w:rsidP="00960B70"/>
    <w:p w:rsidR="00960B70" w:rsidRDefault="00960B70" w:rsidP="00960B70">
      <w:r>
        <w:t>Bole clip ta abar dhukiye dey pocket e.</w:t>
      </w:r>
    </w:p>
    <w:p w:rsidR="00960B70" w:rsidRDefault="00960B70" w:rsidP="00960B70"/>
    <w:p w:rsidR="00960B70" w:rsidRDefault="00960B70" w:rsidP="00960B70">
      <w:pPr>
        <w:pStyle w:val="CHARACTER"/>
      </w:pPr>
      <w:r>
        <w:lastRenderedPageBreak/>
        <w:t>srish (sarcasm)</w:t>
      </w:r>
    </w:p>
    <w:p w:rsidR="00A2565B" w:rsidRDefault="00960B70" w:rsidP="00960B70">
      <w:pPr>
        <w:pStyle w:val="Dialogue"/>
      </w:pPr>
      <w:r>
        <w:t xml:space="preserve">Ekta kaj kor na, </w:t>
      </w:r>
      <w:r w:rsidR="00A2565B">
        <w:t xml:space="preserve">sob mal potro niye, </w:t>
      </w:r>
      <w:r>
        <w:t>tui dhuke por buk pocket e. okhanei theke jah.</w:t>
      </w:r>
      <w:r w:rsidR="00A2565B">
        <w:t xml:space="preserve"> 1 bhk flat toh.</w:t>
      </w:r>
    </w:p>
    <w:p w:rsidR="00A2565B" w:rsidRDefault="00A2565B" w:rsidP="00A2565B">
      <w:pPr>
        <w:pStyle w:val="CHARACTER"/>
      </w:pPr>
      <w:r>
        <w:t>tonu</w:t>
      </w:r>
    </w:p>
    <w:p w:rsidR="00A2565B" w:rsidRDefault="00A2565B" w:rsidP="00A2565B">
      <w:pPr>
        <w:pStyle w:val="Dialogue"/>
      </w:pPr>
      <w:r>
        <w:t>Shut up.</w:t>
      </w:r>
    </w:p>
    <w:p w:rsidR="00A2565B" w:rsidRDefault="00A2565B" w:rsidP="00A2565B">
      <w:pPr>
        <w:pStyle w:val="Dialogue"/>
      </w:pPr>
    </w:p>
    <w:p w:rsidR="00A2565B" w:rsidRDefault="00A2565B" w:rsidP="00A2565B">
      <w:r>
        <w:t>Bole haste haste haat dhore srish er hate helan diye hat te hatte samner dike chole jay.</w:t>
      </w:r>
    </w:p>
    <w:p w:rsidR="00A2565B" w:rsidRDefault="00A2565B" w:rsidP="00A2565B"/>
    <w:p w:rsidR="00A2565B" w:rsidRDefault="00A2565B" w:rsidP="00A2565B"/>
    <w:p w:rsidR="00A2565B" w:rsidRDefault="00A2565B" w:rsidP="00A2565B"/>
    <w:p w:rsidR="00A2565B" w:rsidRDefault="00A2565B" w:rsidP="00A2565B"/>
    <w:p w:rsidR="00A2565B" w:rsidRDefault="00A2565B" w:rsidP="00A2565B"/>
    <w:p w:rsidR="00A2565B" w:rsidRDefault="00A2565B" w:rsidP="00A2565B"/>
    <w:p w:rsidR="00656054" w:rsidRPr="00AE1999" w:rsidRDefault="00656054" w:rsidP="00656054">
      <w:pPr>
        <w:rPr>
          <w:b/>
          <w:sz w:val="32"/>
          <w:szCs w:val="32"/>
        </w:rPr>
      </w:pPr>
      <w:r w:rsidRPr="00AE1999">
        <w:rPr>
          <w:b/>
          <w:sz w:val="32"/>
          <w:szCs w:val="32"/>
        </w:rPr>
        <w:t xml:space="preserve">Scene </w:t>
      </w:r>
      <w:r>
        <w:rPr>
          <w:b/>
          <w:sz w:val="32"/>
          <w:szCs w:val="32"/>
        </w:rPr>
        <w:t>– 1B</w:t>
      </w:r>
    </w:p>
    <w:p w:rsidR="00656054" w:rsidRPr="00AE1999" w:rsidRDefault="00656054" w:rsidP="00656054">
      <w:pPr>
        <w:pStyle w:val="SCENEHEADING"/>
        <w:rPr>
          <w:b/>
          <w:sz w:val="32"/>
          <w:szCs w:val="32"/>
        </w:rPr>
      </w:pPr>
      <w:r w:rsidRPr="00AE1999">
        <w:rPr>
          <w:b/>
          <w:sz w:val="32"/>
          <w:szCs w:val="32"/>
        </w:rPr>
        <w:t>ext. in front of coffe shop. day</w:t>
      </w:r>
    </w:p>
    <w:p w:rsidR="00A2565B" w:rsidRDefault="00A2565B" w:rsidP="00A2565B"/>
    <w:p w:rsidR="00A2565B" w:rsidRDefault="00A2565B" w:rsidP="00A2565B">
      <w:r>
        <w:t>Last coffee shop er samner scene e back. Srish ar tonu dariye ache samna samni.</w:t>
      </w:r>
    </w:p>
    <w:p w:rsidR="00A2565B" w:rsidRDefault="00A2565B" w:rsidP="00A2565B"/>
    <w:p w:rsidR="00A2565B" w:rsidRDefault="00A2565B" w:rsidP="00A2565B">
      <w:pPr>
        <w:pStyle w:val="CHARACTER"/>
      </w:pPr>
      <w:r>
        <w:t>tonu</w:t>
      </w:r>
    </w:p>
    <w:p w:rsidR="00A2565B" w:rsidRDefault="00A2565B" w:rsidP="00A2565B">
      <w:pPr>
        <w:pStyle w:val="Dialogue"/>
      </w:pPr>
      <w:r>
        <w:t>Naa re. oi byapar gulo kei ami eto miss kori ar valobasi je abar shuru kore dhakka khete chaina. Ar sobcheye boro kotha...</w:t>
      </w:r>
    </w:p>
    <w:p w:rsidR="00A2565B" w:rsidRDefault="00A2565B" w:rsidP="00A2565B">
      <w:pPr>
        <w:pStyle w:val="CHARACTER"/>
      </w:pPr>
      <w:r>
        <w:t>srish</w:t>
      </w:r>
    </w:p>
    <w:p w:rsidR="00A2565B" w:rsidRDefault="00A2565B" w:rsidP="00A2565B">
      <w:pPr>
        <w:pStyle w:val="Dialogue"/>
      </w:pPr>
      <w:r>
        <w:t>Ki?</w:t>
      </w:r>
    </w:p>
    <w:p w:rsidR="00A2565B" w:rsidRDefault="00A2565B" w:rsidP="00A2565B">
      <w:pPr>
        <w:pStyle w:val="CHARACTER"/>
      </w:pPr>
      <w:r>
        <w:t>tonu</w:t>
      </w:r>
    </w:p>
    <w:p w:rsidR="00A2565B" w:rsidRDefault="00A2565B" w:rsidP="00A2565B">
      <w:pPr>
        <w:pStyle w:val="Dialogue"/>
      </w:pPr>
      <w:r>
        <w:t>Tor oi...</w:t>
      </w:r>
    </w:p>
    <w:p w:rsidR="00A2565B" w:rsidRDefault="00A2565B" w:rsidP="00A2565B">
      <w:pPr>
        <w:pStyle w:val="Dialogue"/>
      </w:pPr>
    </w:p>
    <w:p w:rsidR="00A2565B" w:rsidRDefault="00A2565B" w:rsidP="00A2565B">
      <w:r>
        <w:lastRenderedPageBreak/>
        <w:t xml:space="preserve">Tonur phone ring howa shuru kore. Tonu phone khoja shuru kore. Aan money srish er buk pocket er dike takay. Srish o thik tokhoni or ring tone shune buk pocket e haat dey. Lojjay takay tonu r dike. Tonu ektu hashe. Hese purse theke phone ta ber kore. </w:t>
      </w:r>
    </w:p>
    <w:p w:rsidR="00A2565B" w:rsidRDefault="00A2565B" w:rsidP="00A2565B"/>
    <w:p w:rsidR="00A2565B" w:rsidRDefault="00A2565B" w:rsidP="00A2565B">
      <w:pPr>
        <w:pStyle w:val="CHARACTER"/>
      </w:pPr>
      <w:r>
        <w:t>srish (hese)</w:t>
      </w:r>
    </w:p>
    <w:p w:rsidR="00A2565B" w:rsidRDefault="00A2565B" w:rsidP="00A2565B">
      <w:pPr>
        <w:pStyle w:val="Dialogue"/>
      </w:pPr>
      <w:r>
        <w:t xml:space="preserve">Ekhono tor khujte khujtei phone kete jay. (tonu hashe) jaihok ki ekta bolchili, sob cheye boro kotha? </w:t>
      </w:r>
    </w:p>
    <w:p w:rsidR="00A2565B" w:rsidRPr="00A2565B" w:rsidRDefault="00A2565B" w:rsidP="00A2565B">
      <w:pPr>
        <w:pStyle w:val="CHARACTER"/>
      </w:pPr>
      <w:r>
        <w:t xml:space="preserve">tonu </w:t>
      </w:r>
    </w:p>
    <w:p w:rsidR="00A2565B" w:rsidRDefault="00A2565B" w:rsidP="00A2565B">
      <w:pPr>
        <w:pStyle w:val="Dialogue"/>
      </w:pPr>
      <w:r>
        <w:t xml:space="preserve">Char.. </w:t>
      </w:r>
      <w:r w:rsidR="003C3F96">
        <w:t>(hese) tor mone ache (dure ekta chayer dokan dekhiye) oi dokan tay chaa khete khete amra koto jhogra korechi.</w:t>
      </w:r>
    </w:p>
    <w:p w:rsidR="003C3F96" w:rsidRDefault="003C3F96" w:rsidP="003C3F96">
      <w:pPr>
        <w:pStyle w:val="CHARACTER"/>
      </w:pPr>
      <w:r>
        <w:t>srish</w:t>
      </w:r>
    </w:p>
    <w:p w:rsidR="003C3F96" w:rsidRDefault="003C3F96" w:rsidP="003C3F96">
      <w:pPr>
        <w:pStyle w:val="Dialogue"/>
      </w:pPr>
      <w:r>
        <w:t xml:space="preserve">Hmmm… last jhogra tao toh okhanei chilo. Mone ache? </w:t>
      </w:r>
    </w:p>
    <w:p w:rsidR="00A2565B" w:rsidRDefault="003C3F96" w:rsidP="003C3F96">
      <w:pPr>
        <w:pStyle w:val="Dialogue"/>
      </w:pPr>
      <w:r>
        <w:t>Ami ekhono majhe majhe ese bosi dokan tay.</w:t>
      </w:r>
    </w:p>
    <w:p w:rsidR="003C3F96" w:rsidRDefault="003C3F96" w:rsidP="003C3F96"/>
    <w:p w:rsidR="003C3F96" w:rsidRDefault="003C3F96" w:rsidP="003C3F96">
      <w:r>
        <w:t>Tonu kichu khon takiye thake srish er dike. Tarpor hese bole-</w:t>
      </w:r>
    </w:p>
    <w:p w:rsidR="003C3F96" w:rsidRDefault="003C3F96" w:rsidP="003C3F96"/>
    <w:p w:rsidR="003C3F96" w:rsidRDefault="003C3F96" w:rsidP="003C3F96">
      <w:pPr>
        <w:pStyle w:val="CHARACTER"/>
      </w:pPr>
      <w:r>
        <w:t>tonu</w:t>
      </w:r>
    </w:p>
    <w:p w:rsidR="003C3F96" w:rsidRDefault="003C3F96" w:rsidP="003C3F96">
      <w:pPr>
        <w:pStyle w:val="Dialogue"/>
      </w:pPr>
      <w:r>
        <w:t>Chol na ek cup cha khai...</w:t>
      </w:r>
    </w:p>
    <w:p w:rsidR="003C3F96" w:rsidRDefault="003C3F96" w:rsidP="003C3F96"/>
    <w:p w:rsidR="003C3F96" w:rsidRDefault="003C3F96" w:rsidP="00A2565B">
      <w:r>
        <w:t>Srish matha nere ha janiye cha yer dokaner dike dowa shuru kore.</w:t>
      </w:r>
    </w:p>
    <w:p w:rsidR="003C3F96" w:rsidRDefault="003C3F96" w:rsidP="003C3F96">
      <w:pPr>
        <w:pStyle w:val="CHARACTER"/>
      </w:pPr>
    </w:p>
    <w:p w:rsidR="003C3F96" w:rsidRDefault="003C3F96" w:rsidP="003C3F96">
      <w:pPr>
        <w:pStyle w:val="CHARACTER"/>
      </w:pPr>
      <w:r>
        <w:t>srish (V.o)</w:t>
      </w:r>
    </w:p>
    <w:p w:rsidR="003C3F96" w:rsidRDefault="003C3F96" w:rsidP="003C3F96">
      <w:pPr>
        <w:pStyle w:val="Dialogue"/>
      </w:pPr>
      <w:r>
        <w:t>Ar ekta chance dibi</w:t>
      </w:r>
      <w:r>
        <w:t xml:space="preserve"> amay</w:t>
      </w:r>
      <w:r>
        <w:t>?</w:t>
      </w:r>
    </w:p>
    <w:p w:rsidR="003C3F96" w:rsidRDefault="003C3F96" w:rsidP="003C3F96">
      <w:pPr>
        <w:pStyle w:val="CHARACTER"/>
      </w:pPr>
      <w:r>
        <w:t>tonu (V.o)</w:t>
      </w:r>
    </w:p>
    <w:p w:rsidR="003C3F96" w:rsidRDefault="003C3F96" w:rsidP="003C3F96">
      <w:pPr>
        <w:pStyle w:val="Dialogue"/>
      </w:pPr>
      <w:r>
        <w:t>Sreyashi ke?</w:t>
      </w:r>
    </w:p>
    <w:p w:rsidR="003C3F96" w:rsidRDefault="003C3F96" w:rsidP="003C3F96">
      <w:pPr>
        <w:pStyle w:val="CHARACTER"/>
      </w:pPr>
      <w:r>
        <w:lastRenderedPageBreak/>
        <w:t>srish (V.o)</w:t>
      </w:r>
    </w:p>
    <w:p w:rsidR="003C3F96" w:rsidRDefault="003C3F96" w:rsidP="003C3F96">
      <w:pPr>
        <w:pStyle w:val="Dialogue"/>
      </w:pPr>
      <w:r>
        <w:t>Ke sreyashi?</w:t>
      </w:r>
    </w:p>
    <w:p w:rsidR="003C3F96" w:rsidRDefault="003C3F96" w:rsidP="003C3F96">
      <w:pPr>
        <w:pStyle w:val="CHARACTER"/>
      </w:pPr>
      <w:r>
        <w:t>tonu (V.o)</w:t>
      </w:r>
    </w:p>
    <w:p w:rsidR="003C3F96" w:rsidRDefault="003C3F96" w:rsidP="003C3F96">
      <w:pPr>
        <w:pStyle w:val="Dialogue"/>
      </w:pPr>
      <w:r>
        <w:t>Jar sathe chobi diyechis facebook e?</w:t>
      </w:r>
    </w:p>
    <w:p w:rsidR="003C3F96" w:rsidRDefault="003C3F96" w:rsidP="003C3F96">
      <w:pPr>
        <w:pStyle w:val="CHARACTER"/>
      </w:pPr>
      <w:r>
        <w:t>srish (V.o)</w:t>
      </w:r>
    </w:p>
    <w:p w:rsidR="003C3F96" w:rsidRDefault="003C3F96" w:rsidP="003C3F96">
      <w:pPr>
        <w:pStyle w:val="Dialogue"/>
      </w:pPr>
      <w:r>
        <w:t>Achha.. bandhobi.</w:t>
      </w:r>
    </w:p>
    <w:p w:rsidR="003C3F96" w:rsidRDefault="003C3F96" w:rsidP="003C3F96">
      <w:pPr>
        <w:pStyle w:val="CHARACTER"/>
      </w:pPr>
      <w:r>
        <w:t>tonu (V.o)</w:t>
      </w:r>
    </w:p>
    <w:p w:rsidR="003C3F96" w:rsidRDefault="003C3F96" w:rsidP="003C3F96">
      <w:pPr>
        <w:pStyle w:val="Dialogue"/>
      </w:pPr>
      <w:r>
        <w:t>Tai naki? Ei bondhobi ti kotha theke elo?</w:t>
      </w:r>
    </w:p>
    <w:p w:rsidR="003C3F96" w:rsidRDefault="003C3F96" w:rsidP="003C3F96">
      <w:pPr>
        <w:pStyle w:val="CHARACTER"/>
      </w:pPr>
      <w:r>
        <w:t>srish (V.o)</w:t>
      </w:r>
    </w:p>
    <w:p w:rsidR="003C3F96" w:rsidRDefault="003C3F96" w:rsidP="003C3F96">
      <w:pPr>
        <w:pStyle w:val="Dialogue"/>
      </w:pPr>
      <w:r>
        <w:t>Se na hoy pore bola jabe kintu tui amay stock koris facebook e?</w:t>
      </w:r>
    </w:p>
    <w:p w:rsidR="003C3F96" w:rsidRDefault="003C3F96" w:rsidP="003C3F96">
      <w:pPr>
        <w:pStyle w:val="CHARACTER"/>
      </w:pPr>
      <w:r>
        <w:t>tonu (V.o)</w:t>
      </w:r>
    </w:p>
    <w:p w:rsidR="003C3F96" w:rsidRDefault="003C3F96" w:rsidP="003C3F96">
      <w:pPr>
        <w:pStyle w:val="Dialogue"/>
      </w:pPr>
      <w:r>
        <w:t>Stock korar abar ki ache? tui breakup korechili. Amar kache toh kichu jante chas ni.</w:t>
      </w:r>
    </w:p>
    <w:p w:rsidR="003C3F96" w:rsidRDefault="003C3F96" w:rsidP="003C3F96">
      <w:pPr>
        <w:pStyle w:val="CHARACTER"/>
      </w:pPr>
      <w:r>
        <w:t>srish (V.o)</w:t>
      </w:r>
    </w:p>
    <w:p w:rsidR="003C3F96" w:rsidRDefault="003C3F96" w:rsidP="003C3F96">
      <w:pPr>
        <w:pStyle w:val="Dialogue"/>
      </w:pPr>
      <w:r>
        <w:t>Tai naki? Amake sedin kono kotha bolte diyechili? (hese)jodio Shreashi kintu</w:t>
      </w:r>
      <w:r>
        <w:t xml:space="preserve"> tor moton</w:t>
      </w:r>
      <w:r>
        <w:t xml:space="preserve"> amar eto dosh dhore nah.</w:t>
      </w:r>
    </w:p>
    <w:p w:rsidR="003C3F96" w:rsidRDefault="003C3F96" w:rsidP="003C3F96">
      <w:pPr>
        <w:pStyle w:val="CHARACTER"/>
      </w:pPr>
      <w:r>
        <w:t>tonu(V.o)</w:t>
      </w:r>
    </w:p>
    <w:p w:rsidR="003C3F96" w:rsidRDefault="003C3F96" w:rsidP="003C3F96">
      <w:pPr>
        <w:pStyle w:val="Dialogue"/>
      </w:pPr>
      <w:r>
        <w:t>Tai? Tai?</w:t>
      </w:r>
    </w:p>
    <w:p w:rsidR="003C3F96" w:rsidRDefault="003C3F96" w:rsidP="003C3F96"/>
    <w:p w:rsidR="003C3F96" w:rsidRDefault="003C3F96" w:rsidP="003C3F96">
      <w:r>
        <w:t>Bole chimti kate srish ke. Srish aa aaa bole chit korte thake.</w:t>
      </w:r>
      <w:r>
        <w:t xml:space="preserve"> chaa yer dokaner kache chole ase ora,</w:t>
      </w:r>
    </w:p>
    <w:p w:rsidR="003C3F96" w:rsidRDefault="003C3F96" w:rsidP="003C3F96"/>
    <w:p w:rsidR="003C3F96" w:rsidRDefault="003C3F96" w:rsidP="003C3F96">
      <w:pPr>
        <w:pStyle w:val="CHARACTER"/>
      </w:pPr>
      <w:r>
        <w:t>srish (V.o)</w:t>
      </w:r>
    </w:p>
    <w:p w:rsidR="003C3F96" w:rsidRDefault="003C3F96" w:rsidP="003C3F96">
      <w:pPr>
        <w:pStyle w:val="Dialogue"/>
      </w:pPr>
      <w:r>
        <w:t>Lagche.. sorry sorry</w:t>
      </w:r>
      <w:r>
        <w:t>..</w:t>
      </w:r>
    </w:p>
    <w:p w:rsidR="003C3F96" w:rsidRDefault="003C3F96" w:rsidP="003C3F96">
      <w:pPr>
        <w:pStyle w:val="Dialogue"/>
      </w:pPr>
      <w:r>
        <w:t>(Dokandar ke hese) kaka abar duto chaa diyo…</w:t>
      </w:r>
    </w:p>
    <w:p w:rsidR="003C3F96" w:rsidRDefault="003C3F96" w:rsidP="003C3F96"/>
    <w:p w:rsidR="003C3F96" w:rsidRDefault="003C3F96" w:rsidP="003C3F96">
      <w:r>
        <w:lastRenderedPageBreak/>
        <w:t>Kaka cha banana shuru kore dey. Vaare kore duto cha dey. Srish cha niye cigarette dhoray. Dhoriye tonu ke Isharay bole khabe kina. Tonu na kore dey.</w:t>
      </w:r>
    </w:p>
    <w:p w:rsidR="003C3F96" w:rsidRDefault="003C3F96" w:rsidP="003C3F96"/>
    <w:p w:rsidR="003C3F96" w:rsidRDefault="003C3F96" w:rsidP="003C3F96">
      <w:pPr>
        <w:pStyle w:val="CHARACTER"/>
      </w:pPr>
      <w:r>
        <w:t>srish</w:t>
      </w:r>
    </w:p>
    <w:p w:rsidR="003C3F96" w:rsidRDefault="003C3F96" w:rsidP="003C3F96">
      <w:pPr>
        <w:pStyle w:val="Dialogue"/>
      </w:pPr>
      <w:r>
        <w:t>Jak! Kichu toh ager moto ache.</w:t>
      </w:r>
    </w:p>
    <w:p w:rsidR="003C3F96" w:rsidRDefault="003C3F96" w:rsidP="003C3F96">
      <w:pPr>
        <w:pStyle w:val="CHARACTER"/>
      </w:pPr>
      <w:r>
        <w:t>tonu</w:t>
      </w:r>
    </w:p>
    <w:p w:rsidR="003C3F96" w:rsidRDefault="003C3F96" w:rsidP="003C3F96">
      <w:pPr>
        <w:pStyle w:val="Dialogue"/>
      </w:pPr>
      <w:r>
        <w:t>Tui chara sob ager moton ache.</w:t>
      </w:r>
    </w:p>
    <w:p w:rsidR="003C3F96" w:rsidRDefault="003C3F96" w:rsidP="003C3F96">
      <w:pPr>
        <w:pStyle w:val="CHARACTER"/>
      </w:pPr>
      <w:r>
        <w:t>srish</w:t>
      </w:r>
    </w:p>
    <w:p w:rsidR="003C3F96" w:rsidRDefault="00656054" w:rsidP="00656054">
      <w:pPr>
        <w:pStyle w:val="Dialogue"/>
      </w:pPr>
      <w:r>
        <w:t>(Ektu somoy niye) tui amake ekhono khoma korte paris ni nah?</w:t>
      </w:r>
    </w:p>
    <w:p w:rsidR="00656054" w:rsidRDefault="00656054" w:rsidP="00656054"/>
    <w:p w:rsidR="00656054" w:rsidRDefault="00656054" w:rsidP="00656054">
      <w:r>
        <w:t>Tonu hase. Kono uttor deyna. Srish taka ber kore taka ta dey dokandar ke. Tonu side e giye chithi ta likhe takay dhokay ektu dure giye. Srish er kache ese or pocket e dosh taka dhukiye dey.</w:t>
      </w:r>
    </w:p>
    <w:p w:rsidR="00656054" w:rsidRDefault="00656054" w:rsidP="00656054">
      <w:r>
        <w:t>Srish taka ta ber korte chay.</w:t>
      </w:r>
    </w:p>
    <w:p w:rsidR="00656054" w:rsidRDefault="00656054" w:rsidP="00656054"/>
    <w:p w:rsidR="00656054" w:rsidRDefault="00656054" w:rsidP="00656054">
      <w:pPr>
        <w:pStyle w:val="CHARACTER"/>
      </w:pPr>
      <w:r>
        <w:t>srish</w:t>
      </w:r>
    </w:p>
    <w:p w:rsidR="00656054" w:rsidRDefault="00656054" w:rsidP="00656054">
      <w:pPr>
        <w:pStyle w:val="Dialogue"/>
      </w:pPr>
      <w:r>
        <w:t xml:space="preserve">Eta ki holo? Dosh taka dite parbo na, etotao kharap obostha hoyni. </w:t>
      </w:r>
    </w:p>
    <w:p w:rsidR="00656054" w:rsidRDefault="00656054" w:rsidP="00656054">
      <w:pPr>
        <w:pStyle w:val="CHARACTER"/>
      </w:pPr>
      <w:r>
        <w:t>tonu</w:t>
      </w:r>
    </w:p>
    <w:p w:rsidR="00656054" w:rsidRDefault="00656054" w:rsidP="00656054">
      <w:pPr>
        <w:pStyle w:val="Dialogue"/>
      </w:pPr>
      <w:r>
        <w:t>Are tui rakh na. pore konodin khawas.</w:t>
      </w:r>
    </w:p>
    <w:p w:rsidR="00656054" w:rsidRDefault="00656054" w:rsidP="00656054">
      <w:pPr>
        <w:pStyle w:val="CHARACTER"/>
      </w:pPr>
      <w:r>
        <w:t>srish (depressed)</w:t>
      </w:r>
    </w:p>
    <w:p w:rsidR="00656054" w:rsidRDefault="00656054" w:rsidP="00656054">
      <w:pPr>
        <w:pStyle w:val="Dialogue"/>
      </w:pPr>
      <w:r>
        <w:t xml:space="preserve">Bujhechi. Tui ar konodin amay mene nite parbinaa. (ektu hese) jaihok kichu toh ontoto rakhli amar buk pockete. </w:t>
      </w:r>
    </w:p>
    <w:p w:rsidR="00656054" w:rsidRDefault="00656054" w:rsidP="00656054"/>
    <w:p w:rsidR="00656054" w:rsidRDefault="00656054" w:rsidP="00656054">
      <w:r>
        <w:t xml:space="preserve">Tonu hase. </w:t>
      </w:r>
    </w:p>
    <w:p w:rsidR="00656054" w:rsidRDefault="00656054" w:rsidP="00656054"/>
    <w:p w:rsidR="00656054" w:rsidRDefault="00656054" w:rsidP="00656054">
      <w:pPr>
        <w:pStyle w:val="CHARACTER"/>
      </w:pPr>
      <w:r>
        <w:lastRenderedPageBreak/>
        <w:t>tonu (ghori dekhe)</w:t>
      </w:r>
    </w:p>
    <w:p w:rsidR="00656054" w:rsidRDefault="00656054" w:rsidP="00656054">
      <w:pPr>
        <w:pStyle w:val="Dialogue"/>
      </w:pPr>
      <w:r>
        <w:t>Aj choli. Maa er sathe ektu shopping e jete hobe.</w:t>
      </w:r>
    </w:p>
    <w:p w:rsidR="00656054" w:rsidRDefault="00656054" w:rsidP="00656054">
      <w:pPr>
        <w:pStyle w:val="CHARACTER"/>
      </w:pPr>
      <w:r>
        <w:t>srish</w:t>
      </w:r>
    </w:p>
    <w:p w:rsidR="00656054" w:rsidRDefault="00656054" w:rsidP="00656054">
      <w:pPr>
        <w:pStyle w:val="Dialogue"/>
      </w:pPr>
      <w:r>
        <w:t>Tonu, ar ekbar vable parti na.</w:t>
      </w:r>
    </w:p>
    <w:p w:rsidR="00656054" w:rsidRDefault="00656054" w:rsidP="00656054"/>
    <w:p w:rsidR="00656054" w:rsidRDefault="00656054" w:rsidP="00656054">
      <w:r>
        <w:t xml:space="preserve">Tonu hese srish er kadhe hat rakhe. </w:t>
      </w:r>
    </w:p>
    <w:p w:rsidR="00656054" w:rsidRDefault="00656054" w:rsidP="00656054"/>
    <w:p w:rsidR="00656054" w:rsidRDefault="00656054" w:rsidP="00656054">
      <w:pPr>
        <w:pStyle w:val="CHARACTER"/>
      </w:pPr>
      <w:r>
        <w:t>tonu (hese)</w:t>
      </w:r>
    </w:p>
    <w:p w:rsidR="00656054" w:rsidRDefault="00656054" w:rsidP="00656054">
      <w:pPr>
        <w:pStyle w:val="Dialogue"/>
      </w:pPr>
      <w:r>
        <w:t>Bari jaah, tarPor kotha hobe.</w:t>
      </w:r>
    </w:p>
    <w:p w:rsidR="00656054" w:rsidRDefault="00656054" w:rsidP="00656054"/>
    <w:p w:rsidR="00656054" w:rsidRDefault="00656054" w:rsidP="00656054">
      <w:r>
        <w:t>Tonu beriye jay. Srish dariye or chole jawa dekhe.</w:t>
      </w:r>
    </w:p>
    <w:p w:rsidR="00656054" w:rsidRDefault="00656054" w:rsidP="00656054"/>
    <w:p w:rsidR="00656054" w:rsidRDefault="00656054" w:rsidP="00656054"/>
    <w:p w:rsidR="00656054" w:rsidRPr="00656054" w:rsidRDefault="00656054" w:rsidP="00656054"/>
    <w:p w:rsidR="00656054" w:rsidRPr="00656054" w:rsidRDefault="00656054" w:rsidP="00656054">
      <w:pPr>
        <w:pStyle w:val="Dialogue"/>
      </w:pPr>
    </w:p>
    <w:p w:rsidR="00656054" w:rsidRPr="00AE1999" w:rsidRDefault="00656054" w:rsidP="00656054">
      <w:pPr>
        <w:rPr>
          <w:b/>
          <w:sz w:val="32"/>
          <w:szCs w:val="32"/>
        </w:rPr>
      </w:pPr>
      <w:r w:rsidRPr="00AE1999">
        <w:rPr>
          <w:b/>
          <w:sz w:val="32"/>
          <w:szCs w:val="32"/>
        </w:rPr>
        <w:t xml:space="preserve">Scene </w:t>
      </w:r>
      <w:r>
        <w:rPr>
          <w:b/>
          <w:sz w:val="32"/>
          <w:szCs w:val="32"/>
        </w:rPr>
        <w:t xml:space="preserve">– </w:t>
      </w:r>
      <w:r>
        <w:rPr>
          <w:b/>
          <w:sz w:val="32"/>
          <w:szCs w:val="32"/>
        </w:rPr>
        <w:t>3</w:t>
      </w:r>
    </w:p>
    <w:p w:rsidR="00656054" w:rsidRPr="00AE1999" w:rsidRDefault="00656054" w:rsidP="00656054">
      <w:pPr>
        <w:pStyle w:val="SCENEHEADING"/>
        <w:rPr>
          <w:b/>
          <w:sz w:val="32"/>
          <w:szCs w:val="32"/>
        </w:rPr>
      </w:pPr>
      <w:r>
        <w:rPr>
          <w:b/>
          <w:sz w:val="32"/>
          <w:szCs w:val="32"/>
        </w:rPr>
        <w:t>int</w:t>
      </w:r>
      <w:r w:rsidRPr="00AE1999">
        <w:rPr>
          <w:b/>
          <w:sz w:val="32"/>
          <w:szCs w:val="32"/>
        </w:rPr>
        <w:t xml:space="preserve">. </w:t>
      </w:r>
      <w:r>
        <w:rPr>
          <w:b/>
          <w:sz w:val="32"/>
          <w:szCs w:val="32"/>
        </w:rPr>
        <w:t>srish home</w:t>
      </w:r>
      <w:r w:rsidRPr="00AE1999">
        <w:rPr>
          <w:b/>
          <w:sz w:val="32"/>
          <w:szCs w:val="32"/>
        </w:rPr>
        <w:t>. day</w:t>
      </w:r>
    </w:p>
    <w:p w:rsidR="003C3F96" w:rsidRDefault="003C3F96" w:rsidP="00A2565B"/>
    <w:p w:rsidR="00E3408D" w:rsidRDefault="00656054" w:rsidP="00A2565B">
      <w:r>
        <w:t xml:space="preserve">Srish room e dhoke. Ghor ondhokar. Janla khule dey. Pasher ghor theke gaan er awaj ase- ‘tomay notun kore pabo bole harai khon e khon’... jama chere hangar e takay. Pocket theke taka ta ber kore boi er vaje rakhte jabe dekhbe ekta sada rong er chirkut. Chirkut ta ber kore. Vaj khole. Vetore lekha- </w:t>
      </w:r>
    </w:p>
    <w:p w:rsidR="00656054" w:rsidRPr="00E3408D" w:rsidRDefault="00656054" w:rsidP="00A2565B">
      <w:pPr>
        <w:rPr>
          <w:rFonts w:ascii="JasmineUPC" w:hAnsi="JasmineUPC" w:cs="JasmineUPC"/>
          <w:sz w:val="32"/>
          <w:szCs w:val="32"/>
        </w:rPr>
      </w:pPr>
      <w:r w:rsidRPr="00E3408D">
        <w:rPr>
          <w:rFonts w:ascii="JasmineUPC" w:hAnsi="JasmineUPC" w:cs="JasmineUPC"/>
          <w:sz w:val="32"/>
          <w:szCs w:val="32"/>
        </w:rPr>
        <w:t>‘</w:t>
      </w:r>
      <w:r w:rsidR="00E3408D" w:rsidRPr="00E3408D">
        <w:rPr>
          <w:rFonts w:ascii="JasmineUPC" w:hAnsi="JasmineUPC" w:cs="JasmineUPC"/>
          <w:sz w:val="32"/>
          <w:szCs w:val="32"/>
        </w:rPr>
        <w:t>T</w:t>
      </w:r>
      <w:r w:rsidR="00E3408D" w:rsidRPr="00E3408D">
        <w:rPr>
          <w:rFonts w:ascii="JasmineUPC" w:hAnsi="JasmineUPC" w:cs="JasmineUPC"/>
          <w:sz w:val="32"/>
          <w:szCs w:val="32"/>
        </w:rPr>
        <w:t>or samne bolte lojja lagchilo tai chithi te bollam.</w:t>
      </w:r>
      <w:r w:rsidR="00E3408D">
        <w:rPr>
          <w:rFonts w:ascii="JasmineUPC" w:hAnsi="JasmineUPC" w:cs="JasmineUPC"/>
          <w:sz w:val="32"/>
          <w:szCs w:val="32"/>
        </w:rPr>
        <w:t xml:space="preserve"> </w:t>
      </w:r>
      <w:r w:rsidR="00E3408D" w:rsidRPr="00E3408D">
        <w:rPr>
          <w:rFonts w:ascii="JasmineUPC" w:hAnsi="JasmineUPC" w:cs="JasmineUPC"/>
          <w:sz w:val="32"/>
          <w:szCs w:val="32"/>
        </w:rPr>
        <w:t>Thank you srish</w:t>
      </w:r>
      <w:r w:rsidR="00E3408D">
        <w:rPr>
          <w:rFonts w:ascii="JasmineUPC" w:hAnsi="JasmineUPC" w:cs="JasmineUPC"/>
          <w:sz w:val="32"/>
          <w:szCs w:val="32"/>
        </w:rPr>
        <w:t>,</w:t>
      </w:r>
      <w:r w:rsidR="00E3408D" w:rsidRPr="00E3408D">
        <w:rPr>
          <w:rFonts w:ascii="JasmineUPC" w:hAnsi="JasmineUPC" w:cs="JasmineUPC"/>
          <w:sz w:val="32"/>
          <w:szCs w:val="32"/>
        </w:rPr>
        <w:t xml:space="preserve"> Buk pocket ta ekhono tor moton Amari ache.. Kal kakar dokane 11</w:t>
      </w:r>
      <w:r w:rsidR="00E3408D">
        <w:rPr>
          <w:rFonts w:ascii="JasmineUPC" w:hAnsi="JasmineUPC" w:cs="JasmineUPC"/>
          <w:sz w:val="32"/>
          <w:szCs w:val="32"/>
        </w:rPr>
        <w:t xml:space="preserve"> </w:t>
      </w:r>
      <w:bookmarkStart w:id="0" w:name="_GoBack"/>
      <w:bookmarkEnd w:id="0"/>
      <w:r w:rsidR="00E3408D" w:rsidRPr="00E3408D">
        <w:rPr>
          <w:rFonts w:ascii="JasmineUPC" w:hAnsi="JasmineUPC" w:cs="JasmineUPC"/>
          <w:sz w:val="32"/>
          <w:szCs w:val="32"/>
        </w:rPr>
        <w:t>tar somoy dekha korbo. Late korle kintu kopale dukkho ache.</w:t>
      </w:r>
      <w:r w:rsidRPr="00E3408D">
        <w:rPr>
          <w:rFonts w:ascii="JasmineUPC" w:hAnsi="JasmineUPC" w:cs="JasmineUPC"/>
          <w:sz w:val="32"/>
          <w:szCs w:val="32"/>
        </w:rPr>
        <w:t>’</w:t>
      </w:r>
      <w:r w:rsidR="00E3408D" w:rsidRPr="00E3408D">
        <w:rPr>
          <w:rFonts w:ascii="JasmineUPC" w:hAnsi="JasmineUPC" w:cs="JasmineUPC"/>
          <w:sz w:val="32"/>
          <w:szCs w:val="32"/>
        </w:rPr>
        <w:t>…</w:t>
      </w:r>
    </w:p>
    <w:p w:rsidR="00794739" w:rsidRDefault="00E3408D" w:rsidP="00E3408D">
      <w:r>
        <w:t xml:space="preserve">Chokhe jol er drop porbe chirkute. Srish hasche... </w:t>
      </w:r>
    </w:p>
    <w:p w:rsidR="00E3408D" w:rsidRPr="00E3408D" w:rsidRDefault="00E3408D" w:rsidP="00E3408D">
      <w:pPr>
        <w:ind w:left="2880" w:firstLine="720"/>
        <w:rPr>
          <w:b/>
          <w:sz w:val="36"/>
          <w:szCs w:val="36"/>
        </w:rPr>
      </w:pPr>
      <w:r w:rsidRPr="00E3408D">
        <w:rPr>
          <w:b/>
          <w:sz w:val="36"/>
          <w:szCs w:val="36"/>
        </w:rPr>
        <w:t>THE END</w:t>
      </w:r>
    </w:p>
    <w:sectPr w:rsidR="00E3408D" w:rsidRPr="00E3408D" w:rsidSect="00E57E78">
      <w:footerReference w:type="even" r:id="rId8"/>
      <w:foot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651" w:rsidRDefault="00705651" w:rsidP="00E57E78">
      <w:r>
        <w:separator/>
      </w:r>
    </w:p>
  </w:endnote>
  <w:endnote w:type="continuationSeparator" w:id="0">
    <w:p w:rsidR="00705651" w:rsidRDefault="00705651"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JasmineUPC">
    <w:panose1 w:val="02020603050405020304"/>
    <w:charset w:val="00"/>
    <w:family w:val="roman"/>
    <w:pitch w:val="variable"/>
    <w:sig w:usb0="01000007" w:usb1="00000002"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103" w:rsidRDefault="00B72103" w:rsidP="00E57E78">
    <w:pPr>
      <w:pStyle w:val="Footer"/>
    </w:pPr>
    <w:r>
      <w:fldChar w:fldCharType="begin"/>
    </w:r>
    <w:r>
      <w:instrText xml:space="preserve">PAGE  </w:instrText>
    </w:r>
    <w:r>
      <w:fldChar w:fldCharType="end"/>
    </w:r>
  </w:p>
  <w:p w:rsidR="00B72103" w:rsidRDefault="00B72103"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103" w:rsidRDefault="005D12D4" w:rsidP="00E57E78">
    <w:pPr>
      <w:pStyle w:val="Footer"/>
    </w:pPr>
    <w:r>
      <w:fldChar w:fldCharType="begin"/>
    </w:r>
    <w:r>
      <w:instrText xml:space="preserve">PAGE  </w:instrText>
    </w:r>
    <w:r>
      <w:fldChar w:fldCharType="separate"/>
    </w:r>
    <w:r w:rsidR="002A4C8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651" w:rsidRDefault="00705651" w:rsidP="00E57E78">
      <w:r>
        <w:separator/>
      </w:r>
    </w:p>
  </w:footnote>
  <w:footnote w:type="continuationSeparator" w:id="0">
    <w:p w:rsidR="00705651" w:rsidRDefault="00705651"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406D75A"/>
    <w:lvl w:ilvl="0">
      <w:start w:val="1"/>
      <w:numFmt w:val="decimal"/>
      <w:lvlText w:val="%1."/>
      <w:lvlJc w:val="left"/>
      <w:pPr>
        <w:tabs>
          <w:tab w:val="num" w:pos="1800"/>
        </w:tabs>
        <w:ind w:left="1800" w:hanging="360"/>
      </w:pPr>
    </w:lvl>
  </w:abstractNum>
  <w:abstractNum w:abstractNumId="1">
    <w:nsid w:val="FFFFFF7D"/>
    <w:multiLevelType w:val="singleLevel"/>
    <w:tmpl w:val="89B0CC10"/>
    <w:lvl w:ilvl="0">
      <w:start w:val="1"/>
      <w:numFmt w:val="decimal"/>
      <w:lvlText w:val="%1."/>
      <w:lvlJc w:val="left"/>
      <w:pPr>
        <w:tabs>
          <w:tab w:val="num" w:pos="1440"/>
        </w:tabs>
        <w:ind w:left="1440" w:hanging="360"/>
      </w:pPr>
    </w:lvl>
  </w:abstractNum>
  <w:abstractNum w:abstractNumId="2">
    <w:nsid w:val="FFFFFF7E"/>
    <w:multiLevelType w:val="singleLevel"/>
    <w:tmpl w:val="14A665D8"/>
    <w:lvl w:ilvl="0">
      <w:start w:val="1"/>
      <w:numFmt w:val="decimal"/>
      <w:lvlText w:val="%1."/>
      <w:lvlJc w:val="left"/>
      <w:pPr>
        <w:tabs>
          <w:tab w:val="num" w:pos="1080"/>
        </w:tabs>
        <w:ind w:left="1080" w:hanging="360"/>
      </w:pPr>
    </w:lvl>
  </w:abstractNum>
  <w:abstractNum w:abstractNumId="3">
    <w:nsid w:val="FFFFFF7F"/>
    <w:multiLevelType w:val="singleLevel"/>
    <w:tmpl w:val="9F5C0870"/>
    <w:lvl w:ilvl="0">
      <w:start w:val="1"/>
      <w:numFmt w:val="decimal"/>
      <w:lvlText w:val="%1."/>
      <w:lvlJc w:val="left"/>
      <w:pPr>
        <w:tabs>
          <w:tab w:val="num" w:pos="720"/>
        </w:tabs>
        <w:ind w:left="720" w:hanging="360"/>
      </w:pPr>
    </w:lvl>
  </w:abstractNum>
  <w:abstractNum w:abstractNumId="4">
    <w:nsid w:val="FFFFFF80"/>
    <w:multiLevelType w:val="singleLevel"/>
    <w:tmpl w:val="312CD8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8297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2E4BB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C49FF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71C4F24"/>
    <w:lvl w:ilvl="0">
      <w:start w:val="1"/>
      <w:numFmt w:val="decimal"/>
      <w:lvlText w:val="%1."/>
      <w:lvlJc w:val="left"/>
      <w:pPr>
        <w:tabs>
          <w:tab w:val="num" w:pos="360"/>
        </w:tabs>
        <w:ind w:left="360" w:hanging="360"/>
      </w:pPr>
    </w:lvl>
  </w:abstractNum>
  <w:abstractNum w:abstractNumId="9">
    <w:nsid w:val="FFFFFF89"/>
    <w:multiLevelType w:val="singleLevel"/>
    <w:tmpl w:val="3942180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6B6"/>
    <w:rsid w:val="0001418C"/>
    <w:rsid w:val="000362AC"/>
    <w:rsid w:val="00041947"/>
    <w:rsid w:val="00045654"/>
    <w:rsid w:val="0006781B"/>
    <w:rsid w:val="00072820"/>
    <w:rsid w:val="000A5FE1"/>
    <w:rsid w:val="000B6410"/>
    <w:rsid w:val="000C7059"/>
    <w:rsid w:val="000D3A0B"/>
    <w:rsid w:val="000F0DAC"/>
    <w:rsid w:val="000F175B"/>
    <w:rsid w:val="00104064"/>
    <w:rsid w:val="0011730D"/>
    <w:rsid w:val="0012584A"/>
    <w:rsid w:val="001523BD"/>
    <w:rsid w:val="00193792"/>
    <w:rsid w:val="001B7987"/>
    <w:rsid w:val="002123CF"/>
    <w:rsid w:val="00261F0D"/>
    <w:rsid w:val="002A2789"/>
    <w:rsid w:val="002A4C8E"/>
    <w:rsid w:val="002B6EA1"/>
    <w:rsid w:val="002D42E1"/>
    <w:rsid w:val="002F76B6"/>
    <w:rsid w:val="00312589"/>
    <w:rsid w:val="0036650E"/>
    <w:rsid w:val="003665ED"/>
    <w:rsid w:val="00371660"/>
    <w:rsid w:val="00374BD3"/>
    <w:rsid w:val="0037560F"/>
    <w:rsid w:val="0039505D"/>
    <w:rsid w:val="003C3F96"/>
    <w:rsid w:val="003D64FA"/>
    <w:rsid w:val="004733D6"/>
    <w:rsid w:val="00473698"/>
    <w:rsid w:val="00485B1F"/>
    <w:rsid w:val="005408F6"/>
    <w:rsid w:val="00545B21"/>
    <w:rsid w:val="00546DC5"/>
    <w:rsid w:val="00580E73"/>
    <w:rsid w:val="00593D01"/>
    <w:rsid w:val="005B1D02"/>
    <w:rsid w:val="005C5CCD"/>
    <w:rsid w:val="005D12D4"/>
    <w:rsid w:val="005D422C"/>
    <w:rsid w:val="005D6F7A"/>
    <w:rsid w:val="00643393"/>
    <w:rsid w:val="00656054"/>
    <w:rsid w:val="00705651"/>
    <w:rsid w:val="00716DEA"/>
    <w:rsid w:val="00751918"/>
    <w:rsid w:val="0077778F"/>
    <w:rsid w:val="00794739"/>
    <w:rsid w:val="007A14FF"/>
    <w:rsid w:val="007A4131"/>
    <w:rsid w:val="007B453B"/>
    <w:rsid w:val="007E23B3"/>
    <w:rsid w:val="00806AE6"/>
    <w:rsid w:val="00815C9A"/>
    <w:rsid w:val="00815DE1"/>
    <w:rsid w:val="00817CA2"/>
    <w:rsid w:val="00846DDB"/>
    <w:rsid w:val="008759D8"/>
    <w:rsid w:val="00892AF6"/>
    <w:rsid w:val="00912F05"/>
    <w:rsid w:val="00913F16"/>
    <w:rsid w:val="00917F4B"/>
    <w:rsid w:val="00960B70"/>
    <w:rsid w:val="009A3719"/>
    <w:rsid w:val="00A04E10"/>
    <w:rsid w:val="00A07300"/>
    <w:rsid w:val="00A2565B"/>
    <w:rsid w:val="00A600F2"/>
    <w:rsid w:val="00A71392"/>
    <w:rsid w:val="00AA2A52"/>
    <w:rsid w:val="00AA47A8"/>
    <w:rsid w:val="00AD7A0B"/>
    <w:rsid w:val="00AE1999"/>
    <w:rsid w:val="00B01C60"/>
    <w:rsid w:val="00B04FB7"/>
    <w:rsid w:val="00B45F36"/>
    <w:rsid w:val="00B666E4"/>
    <w:rsid w:val="00B72103"/>
    <w:rsid w:val="00B946F2"/>
    <w:rsid w:val="00BA6770"/>
    <w:rsid w:val="00BD29CE"/>
    <w:rsid w:val="00C31B07"/>
    <w:rsid w:val="00C43A68"/>
    <w:rsid w:val="00C53EDF"/>
    <w:rsid w:val="00C5750C"/>
    <w:rsid w:val="00C66C3C"/>
    <w:rsid w:val="00C6709E"/>
    <w:rsid w:val="00C965E0"/>
    <w:rsid w:val="00CB7FB6"/>
    <w:rsid w:val="00CD4ECA"/>
    <w:rsid w:val="00D476C5"/>
    <w:rsid w:val="00D518B6"/>
    <w:rsid w:val="00D662FD"/>
    <w:rsid w:val="00D755C0"/>
    <w:rsid w:val="00DE4ED8"/>
    <w:rsid w:val="00E05DCE"/>
    <w:rsid w:val="00E25AAA"/>
    <w:rsid w:val="00E3408D"/>
    <w:rsid w:val="00E57E78"/>
    <w:rsid w:val="00E66F78"/>
    <w:rsid w:val="00E70DE1"/>
    <w:rsid w:val="00EE3F16"/>
    <w:rsid w:val="00F1030C"/>
    <w:rsid w:val="00F74673"/>
    <w:rsid w:val="00FB54C8"/>
    <w:rsid w:val="00FD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A1D35A-FA95-4868-836C-844D2D48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5E0"/>
    <w:pPr>
      <w:widowControl w:val="0"/>
      <w:spacing w:after="200"/>
    </w:pPr>
    <w:rPr>
      <w:rFonts w:asciiTheme="minorHAnsi" w:hAnsiTheme="minorHAnsi"/>
      <w:sz w:val="24"/>
      <w:szCs w:val="24"/>
    </w:rPr>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semiHidden/>
    <w:unhideWhenUsed/>
    <w:qFormat/>
    <w:rsid w:val="0036650E"/>
    <w:pPr>
      <w:keepNext/>
      <w:pBdr>
        <w:bottom w:val="single" w:sz="2" w:space="1" w:color="808080"/>
      </w:pBdr>
      <w:spacing w:before="240" w:after="120"/>
      <w:outlineLvl w:val="1"/>
    </w:pPr>
    <w:rPr>
      <w:rFonts w:ascii="Trebuchet MS" w:hAnsi="Trebuchet MS" w:cs="Arial"/>
      <w:b/>
      <w:bCs/>
      <w:iCs/>
      <w:color w:val="808080"/>
      <w:sz w:val="28"/>
      <w:szCs w:val="28"/>
      <w:lang w:eastAsia="zh-CN"/>
    </w:rPr>
  </w:style>
  <w:style w:type="paragraph" w:styleId="Heading3">
    <w:name w:val="heading 3"/>
    <w:basedOn w:val="Normal"/>
    <w:next w:val="Normal"/>
    <w:semiHidden/>
    <w:unhideWhenUsed/>
    <w:qFormat/>
    <w:rsid w:val="0036650E"/>
    <w:pPr>
      <w:keepNext/>
      <w:spacing w:before="240"/>
      <w:ind w:left="720" w:right="720"/>
      <w:outlineLvl w:val="2"/>
    </w:pPr>
    <w:rPr>
      <w:rFonts w:ascii="Trebuchet MS" w:hAnsi="Trebuchet MS" w:cs="Arial"/>
      <w:b/>
      <w:bCs/>
      <w:color w:val="808080"/>
      <w:sz w:val="28"/>
      <w:szCs w:val="26"/>
      <w:lang w:eastAsia="zh-CN"/>
    </w:rPr>
  </w:style>
  <w:style w:type="paragraph" w:styleId="Heading4">
    <w:name w:val="heading 4"/>
    <w:basedOn w:val="Normal"/>
    <w:next w:val="Normal"/>
    <w:semiHidden/>
    <w:unhideWhenUsed/>
    <w:qFormat/>
    <w:rsid w:val="0036650E"/>
    <w:pPr>
      <w:keepNext/>
      <w:spacing w:before="240"/>
      <w:ind w:left="720" w:right="720"/>
      <w:outlineLvl w:val="3"/>
    </w:pPr>
    <w:rPr>
      <w:rFonts w:ascii="Trebuchet MS" w:hAnsi="Trebuchet MS"/>
      <w:bCs/>
      <w:i/>
      <w:color w:val="808080"/>
      <w:sz w:val="28"/>
      <w:szCs w:val="28"/>
      <w:lang w:eastAsia="zh-CN"/>
    </w:rPr>
  </w:style>
  <w:style w:type="paragraph" w:styleId="Heading5">
    <w:name w:val="heading 5"/>
    <w:basedOn w:val="Normal"/>
    <w:next w:val="Normal"/>
    <w:semiHidden/>
    <w:unhideWhenUsed/>
    <w:qFormat/>
    <w:rsid w:val="0036650E"/>
    <w:pPr>
      <w:spacing w:before="240"/>
      <w:ind w:left="720" w:right="720"/>
      <w:outlineLvl w:val="4"/>
    </w:pPr>
    <w:rPr>
      <w:rFonts w:ascii="Trebuchet MS" w:hAnsi="Trebuchet MS"/>
      <w:bCs/>
      <w:i/>
      <w:iCs/>
      <w:color w:val="808080"/>
      <w:szCs w:val="26"/>
      <w:lang w:eastAsia="zh-CN"/>
    </w:rPr>
  </w:style>
  <w:style w:type="paragraph" w:styleId="Heading6">
    <w:name w:val="heading 6"/>
    <w:basedOn w:val="Normal"/>
    <w:next w:val="Normal"/>
    <w:semiHidden/>
    <w:unhideWhenUsed/>
    <w:qFormat/>
    <w:rsid w:val="0036650E"/>
    <w:pPr>
      <w:spacing w:before="240"/>
      <w:ind w:left="720" w:right="720"/>
      <w:outlineLvl w:val="5"/>
    </w:pPr>
    <w:rPr>
      <w:rFonts w:ascii="Trebuchet MS" w:hAnsi="Trebuchet MS"/>
      <w:bCs/>
      <w:color w:val="808080"/>
      <w:sz w:val="20"/>
      <w:szCs w:val="22"/>
      <w:lang w:eastAsia="zh-CN"/>
    </w:rPr>
  </w:style>
  <w:style w:type="paragraph" w:styleId="Heading7">
    <w:name w:val="heading 7"/>
    <w:basedOn w:val="Normal"/>
    <w:next w:val="Normal"/>
    <w:semiHidden/>
    <w:unhideWhenUsed/>
    <w:qFormat/>
    <w:rsid w:val="0036650E"/>
    <w:pPr>
      <w:spacing w:before="240"/>
      <w:ind w:left="720" w:right="720"/>
      <w:outlineLvl w:val="6"/>
    </w:pPr>
    <w:rPr>
      <w:rFonts w:ascii="Trebuchet MS" w:eastAsia="SimSun" w:hAnsi="Trebuchet MS"/>
      <w:i/>
      <w:color w:val="808080"/>
      <w:sz w:val="20"/>
      <w:lang w:eastAsia="zh-CN"/>
    </w:rPr>
  </w:style>
  <w:style w:type="paragraph" w:styleId="Heading8">
    <w:name w:val="heading 8"/>
    <w:basedOn w:val="Normal"/>
    <w:next w:val="Normal"/>
    <w:semiHidden/>
    <w:unhideWhenUsed/>
    <w:qFormat/>
    <w:rsid w:val="0036650E"/>
    <w:pPr>
      <w:spacing w:before="240"/>
      <w:ind w:left="720" w:right="720"/>
      <w:outlineLvl w:val="7"/>
    </w:pPr>
    <w:rPr>
      <w:rFonts w:ascii="Trebuchet MS" w:eastAsia="SimSun" w:hAnsi="Trebuchet MS"/>
      <w:iCs/>
      <w:color w:val="808080"/>
      <w:sz w:val="20"/>
      <w:lang w:eastAsia="zh-CN"/>
    </w:rPr>
  </w:style>
  <w:style w:type="paragraph" w:styleId="Heading9">
    <w:name w:val="heading 9"/>
    <w:basedOn w:val="Normal"/>
    <w:next w:val="Normal"/>
    <w:semiHidden/>
    <w:unhideWhenUsed/>
    <w:qFormat/>
    <w:rsid w:val="0036650E"/>
    <w:pPr>
      <w:spacing w:before="240"/>
      <w:ind w:left="720" w:right="720"/>
      <w:outlineLvl w:val="8"/>
    </w:pPr>
    <w:rPr>
      <w:rFonts w:ascii="Trebuchet MS" w:eastAsia="SimSun" w:hAnsi="Trebuchet MS" w:cs="Arial"/>
      <w:color w:val="808080"/>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spacing w:after="200"/>
      <w:ind w:left="2160" w:right="2160"/>
    </w:pPr>
    <w:rPr>
      <w:rFonts w:asciiTheme="minorHAnsi" w:hAnsiTheme="minorHAnsi"/>
      <w:sz w:val="24"/>
      <w:szCs w:val="24"/>
    </w:r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946F2"/>
    <w:pPr>
      <w:tabs>
        <w:tab w:val="center" w:pos="4680"/>
        <w:tab w:val="right" w:pos="9360"/>
      </w:tabs>
      <w:spacing w:after="0"/>
    </w:pPr>
  </w:style>
  <w:style w:type="character" w:customStyle="1" w:styleId="HeaderChar">
    <w:name w:val="Header Char"/>
    <w:basedOn w:val="DefaultParagraphFont"/>
    <w:link w:val="Header"/>
    <w:uiPriority w:val="99"/>
    <w:semiHidden/>
    <w:rsid w:val="00B946F2"/>
    <w:rPr>
      <w:rFonts w:asciiTheme="minorHAnsi" w:hAnsiTheme="minorHAnsi"/>
      <w:sz w:val="24"/>
      <w:szCs w:val="24"/>
    </w:rPr>
  </w:style>
  <w:style w:type="character" w:styleId="PlaceholderText">
    <w:name w:val="Placeholder Text"/>
    <w:basedOn w:val="DefaultParagraphFont"/>
    <w:uiPriority w:val="99"/>
    <w:semiHidden/>
    <w:rsid w:val="00B72103"/>
    <w:rPr>
      <w:color w:val="808080"/>
    </w:rPr>
  </w:style>
  <w:style w:type="paragraph" w:styleId="BalloonText">
    <w:name w:val="Balloon Text"/>
    <w:basedOn w:val="Normal"/>
    <w:link w:val="BalloonTextChar"/>
    <w:uiPriority w:val="99"/>
    <w:semiHidden/>
    <w:unhideWhenUsed/>
    <w:rsid w:val="00B721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anjan.basu\AppData\Roaming\Microsoft\Templates\Screenpl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14A8551-8CCF-4E9D-8C87-FFEECD83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Screenplay</Template>
  <TotalTime>0</TotalTime>
  <Pages>10</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Screenplay</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Screenplay</dc:title>
  <dc:creator>Subhanjan Basu</dc:creator>
  <cp:keywords/>
  <cp:lastModifiedBy>Subhanjan Basu</cp:lastModifiedBy>
  <cp:revision>2</cp:revision>
  <dcterms:created xsi:type="dcterms:W3CDTF">2017-12-13T06:37:00Z</dcterms:created>
  <dcterms:modified xsi:type="dcterms:W3CDTF">2017-12-13T06:37:00Z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TC010186361033</vt:lpwstr>
  </property>
</Properties>
</file>